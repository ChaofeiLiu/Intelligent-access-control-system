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学校：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学号：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201691074036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日期：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2018/9/9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星期：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星期三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姓名：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刘超飞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内容：（课程主要内容，代码/作业，收获，感悟，建议等）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课程主要内容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串口：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UART：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串行通信：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串口通信里的几个参数：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波特率：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数据位：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停止位：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奇偶校验位：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流控制位：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串口开发流程：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串口初始化：ser_init()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&gt;配置数据位、停止位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&gt;配置波特率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&gt;串口一系列使能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读写：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读数据：char ser_getc()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写数据：ser_putc(char c);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串口控制led：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uartandled.rar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串口控制蜂鸣器：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uartandbzz.rar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rfid开发流程：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1.定义读写buf[16]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unsigned char rbuf[16];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unsigned char wbuf[16];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2.配置IO口时钟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LPC_SYSCON-&gt;SYSAHBCLKCTRL |= 1 &lt;&lt; 16;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3.串口初始化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ser_init();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4.rfid初始化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rfid_init();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5.while()：循环处理读写业务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1.定义一个字符用来存储串口接到的数据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c;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2.从串口读取字符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 = ser_getc();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3.判断读取到的字符是r还是w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如果是r：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读取rfid的卡片信息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如果是w：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读取剩余串口信息(16个字节)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将获取到的串口信息(想要设置的卡片信息)写入rfid卡中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switch(c)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case 'r':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rfid_read(rbuf);//用来读取rfid卡片的数据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//将读到的数据，即rbuf中的数据通过串口发送给串口助手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for(i = 0; i &lt; 16; i++)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ser_putc(rbuf[i]);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case 'w':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//读取剩余16字节的数据，将其存入wbuf中，便于写入rfid卡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for(i = 0; i &lt; 16; i++)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wbuf[i] = ser_getc();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//往rfid卡中写入数据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rfid_write(wbuf);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ser_init();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/*需要添加的头文件*/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"serial.h"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/*函数声明*/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void ser_init(void)；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ser_getc();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/*需要添加的头文件*/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"serial.h"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*函数名：ser_getc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*函数功能：从串口中读取一个字节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*函数参数：void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*函数返回值：int：返回串口中读到的数据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ser_getc(void)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ser_putc();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/*需要添加的头文件*/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"serial.h"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*函数名：ser_putc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*函数功能：往串口中写入一个字节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*函数参数：char c:想要写入的字符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*函数返回值：void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void ser_putc(char c)；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rfid_init();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/*头文件*/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"rfid.h"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void rfid_init(void);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rfid_read();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/*头文件*/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"rfid.h"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/*函数名：rfid_read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*函数功能：是将rfid卡中的数据读取出来存入rbuf中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unsigned char *rbuf：存储rfid卡信息的内存的首地址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*函数返回值：成功返回0，失败返回-1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rfid_read(unsigned char *rbuf);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rfid_write();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/*头文件*/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"rfid.h"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/*函数名：rfid_write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*函数功能：是将wbuf中的数据写入rfid卡中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unsigned char *wbuf：存储想要写入rfid卡中的信息的首地址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*函数返回值：成功返回0，失败返回-1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rfid_write(unsigned char *wbuf)；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Linux操作系统下的串口编程：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&lt;1&gt;初始化串口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/*需要添加的头文件*/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"serial.h"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*函数名：init_uart()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*函数功能：串口初始化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*函数参数：void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*函数返回值：int：返回串口的文件描述符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init_uart();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&lt;2&gt;往串口中写入数据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/*需要添加的头文件*/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"serial.h"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*函数名：writecmd()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*函数功能：发送一个命令给m0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*函数参数：int fd: 初始化串口返回的文件描述符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const char *str：想要发送的指令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*函数返回值：int：成功返回0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writecmd(int fd, const char *str);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&lt;3&gt;从串口中读取数据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/*需要添加的头文件*/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"serial.h"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*函数名：myrecvmsg()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*函数功能：接收m0传过来的数据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*函数参数：int fd: 初始化串口返回的文件描述符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const char *buf：接收m0数据的内存空间首地址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int data_len:想要接收的字符个数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*函数返回值：int：成功返回0，失败返回-1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myrecvmsg(int fd, unsigned char *buf, int data_len);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1》初始化串口：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fd = -1；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fd = init_uart();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buf[20] = {0};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2.给m0发送指令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writecmd(fd, "read_rfid");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3.从串口中读取m0发送过来的数据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myrecvmsg(fd, buf, 17);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作业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.h 文件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#ifndef __MYSTRING_H__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#define __MYSTRING_H__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*mystrcpy(char *dest, char *src);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mystrlen(const char *src);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*mystrtok(char *src, char c);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*mystrcat(char *s1, const char *s2);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myatoi(char *nptr);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#endif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.c 文件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&lt;stdio.h&gt;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&lt;string.h&gt;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*mystrcpy(char *dest, char *src)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if(NULL == dest || NULL == src)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puts("NULL pointer error.");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NULL;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*p = dest;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while(*src)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*p = *src;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src++;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p++;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*p = 0;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dest;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mystrlen(const char *src)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if(NULL == src)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puts("src is null.");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len = 0;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while(*src)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len++;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src++;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len;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*mystrtok(char *src, char c)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if(NULL == src)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NULL;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*p = src;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while(*p)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if(*p == c)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*p = 0;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p++;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src;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*mystrcat(char *s1, const char *s2)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if(NULL == s1 &amp;&amp; NULL != s2)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s2;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if(NULL != s1 &amp;&amp; NULL == s2)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s1;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if(NULL == s1 &amp;&amp; NULL == s2)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NULL;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*p = s1 + strlen(s1);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while(*s2)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*p = *s2;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s2++;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p++;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*p = 0;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s1;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myatoi(char *nptr)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if(NULL == nptr)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puts("nptr is null.");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sum = 0;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while(*nptr)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sum = sum * 10 + (*nptr - '0');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nptr++;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sum;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&lt;stdio.h&gt;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"mystring.h"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&lt;string.h&gt;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main()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s1[20] = {0};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s2[] = "farsight";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*p = mystrcpy(s1, s2);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puts(p);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len = mystrlen(s2);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printf("%d\n",len); 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//p = mystrtok(s2, 'i');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//puts(p);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memset(s1, 0, 20);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mystrcpy(s1, "hello ");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mystrcat(s1, s2);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puts(s1);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s[] = "521";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ret = myatoi(s);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printf("ret:%d\n",ret);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0;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收获与建议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今天主要学习了裸机开发中的串口调试部分。串口的初始化，串口的写入与输出，有两种编写方法：keil5 环境，linux 环境。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从编写难度方面来看，linux 环境写的编写更简单，它只需要写出头文件，函数声明，函数调用这些就可以实现串口的调试功能；在keil5 环境下编写则需要查看芯片手册，查看串口的应用规则，然后才能编写，全英文的芯片手册对我这种英语大白来说简直可以说是天书。但是芯片手册中的内容又是串口调试的基础，如果不懂得串口运行的原理，纵使在linux 环境下也程序也是无从编起的。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总体感觉对于c语言学习来说，理论基础的重要性是不言而喻的，前期的积累才能出现后期的勃发。</w:t>
            </w:r>
            <w:bookmarkStart w:id="0" w:name="_GoBack"/>
            <w:bookmarkEnd w:id="0"/>
          </w:p>
          <w:p>
            <w:pPr>
              <w:spacing w:line="360" w:lineRule="auto"/>
              <w:ind w:firstLine="480"/>
              <w:jc w:val="left"/>
              <w:rPr>
                <w:kern w:val="0"/>
                <w:sz w:val="21"/>
                <w:szCs w:val="20"/>
              </w:rPr>
            </w:pP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468BD"/>
    <w:multiLevelType w:val="singleLevel"/>
    <w:tmpl w:val="A60468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1"/>
    <w:rsid w:val="00077B79"/>
    <w:rsid w:val="000909B1"/>
    <w:rsid w:val="00100E9D"/>
    <w:rsid w:val="001B7164"/>
    <w:rsid w:val="001D2F45"/>
    <w:rsid w:val="00285ECA"/>
    <w:rsid w:val="003053A4"/>
    <w:rsid w:val="00411215"/>
    <w:rsid w:val="004A2374"/>
    <w:rsid w:val="004B3253"/>
    <w:rsid w:val="004E4EA1"/>
    <w:rsid w:val="004F6921"/>
    <w:rsid w:val="00682319"/>
    <w:rsid w:val="00703485"/>
    <w:rsid w:val="00730611"/>
    <w:rsid w:val="007C27CE"/>
    <w:rsid w:val="00917A0C"/>
    <w:rsid w:val="00992E5D"/>
    <w:rsid w:val="00AE744D"/>
    <w:rsid w:val="00B02A7C"/>
    <w:rsid w:val="00B9323F"/>
    <w:rsid w:val="00BC2859"/>
    <w:rsid w:val="00C179C5"/>
    <w:rsid w:val="00C33BF7"/>
    <w:rsid w:val="00CC6ABF"/>
    <w:rsid w:val="00CD6AA6"/>
    <w:rsid w:val="00D56084"/>
    <w:rsid w:val="00D66EB5"/>
    <w:rsid w:val="00E4192C"/>
    <w:rsid w:val="00E619DE"/>
    <w:rsid w:val="00E92D4D"/>
    <w:rsid w:val="00F57BAD"/>
    <w:rsid w:val="264F2574"/>
    <w:rsid w:val="3979414B"/>
    <w:rsid w:val="3AD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Char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1</Pages>
  <Words>9</Words>
  <Characters>54</Characters>
  <Lines>1</Lines>
  <Paragraphs>1</Paragraphs>
  <TotalTime>17</TotalTime>
  <ScaleCrop>false</ScaleCrop>
  <LinksUpToDate>false</LinksUpToDate>
  <CharactersWithSpaces>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2016-07-25T03:21:00Z</dcterms:created>
  <dc:creator>Sky123.Org</dc:creator>
  <cp:lastModifiedBy>帅气可爱的小飞</cp:lastModifiedBy>
  <dcterms:modified xsi:type="dcterms:W3CDTF">2018-09-09T10:01:33Z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