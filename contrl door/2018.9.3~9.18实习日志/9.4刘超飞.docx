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实训日志</w:t>
      </w:r>
    </w:p>
    <w:tbl>
      <w:tblPr>
        <w:tblStyle w:val="11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3560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学校：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宝鸡文理学院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专业：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电子科学与技术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学号：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201691074036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3560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日期：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2018/9/4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星期：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星期二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姓名：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刘超飞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4" w:hRule="atLeast"/>
        </w:trPr>
        <w:tc>
          <w:tcPr>
            <w:tcW w:w="10682" w:type="dxa"/>
            <w:gridSpan w:val="3"/>
          </w:tcPr>
          <w:p>
            <w:pPr>
              <w:spacing w:line="360" w:lineRule="auto"/>
              <w:ind w:firstLine="48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内容：（课程主要内容，代码/作业，收获，感悟，建议等）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课程内容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2]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char *：本质上是一个字符的指针类型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里面存放的是一个char的地址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在char *指向的是字符时，只能使用以下操作：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char *p = &amp;c;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*p = 'o';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printf（“%c”，*p）；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当char *是字符数组的首地址时：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如何遍历一个字符数组：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char str[] = "hello";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char *p = str;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变量的定义：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char c;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int a = 10；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short b;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&lt;数据类型&gt;&lt;变量名&gt; = &lt;value&gt;；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&lt;存储类型&gt;&lt;数据类型修饰符&gt;&lt;数据类型说明符&gt;&lt;变量名&gt; = &lt;value&gt;;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static  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 xml:space="preserve">const 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int a = 5;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(auto)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 xml:space="preserve">volatile 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int a = 5;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extern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register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存储类型：static(只能本文件使用)修饰静态变量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都存放在静态常量区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auto：存放在栈区，如果变量前没有写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存储类型，就默认为auto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extern:修饰外部变量，被它修饰的变量定义在其他文件中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该变量一定是一个全局变量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register：建议编译器将该变量存储到寄存器当中，被该关键字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修饰的变量，不能进行取地址操作，&amp;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int a = 4;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int *p = &amp;a;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数据类型修饰符：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const：修饰只读量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***volatile：告诉编译器直接从内存中取数据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数组的遍历：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#include &lt;stdio.h&gt;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int main()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{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/*定义一个字符数组arr，并且初始化*/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char arr[] = {1,2,3,55,44};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/*定义一个循环遍历i，并且初始化为0*/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int i = 0;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/*循环输出每一个元素*/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for(i = 0; i &lt; sizeof(arr)/sizeof(arr[0]); i++)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{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/*输出每一个元素*/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printf("%d ", arr[i]);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}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/*输出空字符+换行*/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puts("");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return 0;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}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注意：写代码时，一定要注意括号成对去写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数据类型：数据类型规定了，数据的存储空间大小和存储方式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简单数据类型：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整型：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有符号 (signed) char、short、int、long、long long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无符号 (unsigned)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实型：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float:单精度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double:双精度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void: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指针：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char *p;int *p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枚举：enum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构造数据类型：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数组：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char arr[5];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int arr[5];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结构体：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struct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共用体：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union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char a = 1；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printf（“sizeof(char):%d\n”,sizeof(char)）;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sizeof:这是一个运算符，可以计算变量/数据类型所占的字节数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内存分配的最小单元是字节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1Byte = 8bit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1KB = 1024Byte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1MB = 1024KB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1GB = 1024MB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1：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原码：0000 0001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反码：0111 1110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补码：0111 1111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-1：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原码：1000 0001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反码：1111 1110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补码：1111 1111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char、short、int、long、long long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int *、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int arr[5];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sizeof(arr);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int arr1[2];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sizeof(arr1);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在vi复制粘贴：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命令行模式下，yy复制一行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p:粘贴到光标的下一行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printf:格式化输出函数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/*需要添加的头文件*/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#include &lt;stdio.h&gt;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/*函数声明*/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/*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*函数名：printf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*函数功能：格式化输出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*函数参数：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const char *format:不可更改的输出格式字符串的首地址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...:不定个数的参数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*函数返回值：输出的字节数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int printf(const  char  *format, ...);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printf("hellowrold");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printf("%d",arr[i]);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printf("%d+%d=%d\n",num1, num2, num1+num2);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%c:输出字符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%d:输出整数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%f:输出double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%l:输出long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%lu:输出unsigned long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%s:输出字符串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%p:输出指针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./a.out 12 + 3 =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12 + 3 = 15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vi显示行号：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命令行模式下，输入:set nu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取消行号：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命令行模式下，输入:set nonu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如何将字符串转换成整数：atoi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#include &lt;stdlib.h&gt;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/*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*函数名：atoi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*函数功能：将字符串转换为整数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*函数参数：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const char *nptr：被转换的字符串的首地址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*函数返回值：被转化后的整数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int atoi(const char *nptr);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函数调用的格式：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返回值类型的变量 = 函数名(实参列表);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函数声明：返回值类型 函数名（形参列表）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int add(int num1, int num2);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返回值类型：int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函数名：add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形参列表：int num1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int num2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函数的定义：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int add(int num1, int num2)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{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return num1 + num2;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}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函数的调用：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int ret = add(3,4);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我们把函数调用时，传入的参数叫做实参。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实参是：3，4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argv[2] = "+"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C语言中的三种基本结构：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顺序结构：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分支结构：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单分支：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if()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{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dlkkjdlks;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}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双分支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if()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{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}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else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{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}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多分支：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if()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{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}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else if()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{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}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...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else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{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}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switch()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{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case '':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break;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....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default: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****;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}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const 修饰的变量是一个只读量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循环结构：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for(循环变量赋初值;循环满足的条件;循环变量的变化)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{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循环体；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}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while(条件)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{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循环体；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循环变量的变化；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}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do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{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}while(条件);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break;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contine;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#define MIN(x,y)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x &gt; y ? y : x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char str[] = "hello world";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strcpy:字符串拷贝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/*需要添加的头文件*/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#include &lt;string.h&gt;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/*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*函数名：strcpy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*函数功能：字符串拷贝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*函数参数：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char *dest:拷贝到的内存空间的首地址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char *src:被拷贝的字符串的首地址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*函数返回值：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char *：返回目标字符串的首地址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char *strcpy(char *dest, const char *src);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求字符串的长度：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strlen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/*需要添加的头文件*/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#include &lt;string.h&gt;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/*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*函数名：strlen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*函数的功能：求字符串的长度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*函数参数：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const char *s:被求长度的字符串的首地址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*函数返回值：size_t:返回s的长度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size_t strlen(const char *s);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作业：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 1.思考#define MIN(x,y)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x &gt; y ? y : x有什么问题？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   写一个求两个数中较大数的宏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 2.自己写一个mystrcpy函数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/*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 xml:space="preserve">  *实现字符串拷贝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 xml:space="preserve">  *函数参数：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 xml:space="preserve"> 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char *dest：拷贝到的内存首地址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 xml:space="preserve"> 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char *src:被拷贝的字符串的首地址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 xml:space="preserve"> 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int size：dest的内存大小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 xml:space="preserve">  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char *mystrcpy(char *dest, char *src, int size);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 3.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定义一个char c，将c的第三个bit置1.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char c = 0;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0000 0000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0000 0100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空指针：既不能*p;也不能给p指向的内存空间赋值。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作业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1、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&lt;stdio.h&gt;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#define MAX(a,b) a&gt;b ? a:b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main()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int max=MAX(11,22);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printf("max:%d\n",max);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return 0;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2、</w:t>
            </w:r>
          </w:p>
          <w:p>
            <w:pPr>
              <w:spacing w:line="240" w:lineRule="atLeast"/>
            </w:pPr>
            <w:r>
              <w:t>#include &lt;stdio.h&gt;</w:t>
            </w:r>
          </w:p>
          <w:p>
            <w:pPr>
              <w:spacing w:line="240" w:lineRule="atLeast"/>
            </w:pPr>
            <w:r>
              <w:t>#include &lt;string.h&gt;</w:t>
            </w:r>
          </w:p>
          <w:p>
            <w:pPr>
              <w:spacing w:line="240" w:lineRule="atLeast"/>
            </w:pPr>
            <w:r>
              <w:t>#define N 20</w:t>
            </w:r>
          </w:p>
          <w:p>
            <w:pPr>
              <w:spacing w:line="240" w:lineRule="atLeast"/>
            </w:pPr>
            <w:r>
              <w:t xml:space="preserve"> </w:t>
            </w:r>
          </w:p>
          <w:p>
            <w:pPr>
              <w:spacing w:line="240" w:lineRule="atLeast"/>
            </w:pPr>
            <w:r>
              <w:tab/>
            </w:r>
            <w:r>
              <w:t>int main()</w:t>
            </w:r>
          </w:p>
          <w:p>
            <w:pPr>
              <w:spacing w:line="240" w:lineRule="atLeast"/>
            </w:pPr>
            <w:r>
              <w:t xml:space="preserve"> </w:t>
            </w:r>
          </w:p>
          <w:p>
            <w:pPr>
              <w:spacing w:line="240" w:lineRule="atLeast"/>
            </w:pPr>
            <w:r>
              <w:tab/>
            </w:r>
            <w:r>
              <w:t>{</w:t>
            </w:r>
          </w:p>
          <w:p>
            <w:pPr>
              <w:spacing w:line="240" w:lineRule="atLeast"/>
            </w:pPr>
            <w:r>
              <w:t xml:space="preserve"> </w:t>
            </w:r>
          </w:p>
          <w:p>
            <w:pPr>
              <w:spacing w:line="240" w:lineRule="atLeast"/>
            </w:pPr>
            <w:r>
              <w:t xml:space="preserve">           </w:t>
            </w:r>
            <w:r>
              <w:tab/>
            </w:r>
            <w:r>
              <w:t>int i = 0;</w:t>
            </w:r>
          </w:p>
          <w:p>
            <w:pPr>
              <w:spacing w:line="240" w:lineRule="atLeast"/>
            </w:pPr>
            <w:r>
              <w:tab/>
            </w:r>
            <w:r>
              <w:tab/>
            </w:r>
          </w:p>
          <w:p>
            <w:pPr>
              <w:spacing w:line="240" w:lineRule="atLeast"/>
            </w:pPr>
            <w:r>
              <w:tab/>
            </w:r>
            <w:r>
              <w:tab/>
            </w:r>
            <w:r>
              <w:t>char dest[N] = {0};</w:t>
            </w:r>
          </w:p>
          <w:p>
            <w:pPr>
              <w:spacing w:line="240" w:lineRule="atLeast"/>
            </w:pPr>
            <w:r>
              <w:t xml:space="preserve"> </w:t>
            </w:r>
          </w:p>
          <w:p>
            <w:pPr>
              <w:spacing w:line="240" w:lineRule="atLeast"/>
            </w:pPr>
            <w:r>
              <w:tab/>
            </w:r>
            <w:r>
              <w:tab/>
            </w:r>
            <w:r>
              <w:t>char str[] = " yan xi gong lue";</w:t>
            </w:r>
          </w:p>
          <w:p>
            <w:pPr>
              <w:spacing w:line="240" w:lineRule="atLeast"/>
            </w:pPr>
            <w:r>
              <w:t xml:space="preserve"> </w:t>
            </w:r>
          </w:p>
          <w:p>
            <w:pPr>
              <w:spacing w:line="240" w:lineRule="atLeast"/>
            </w:pPr>
            <w:r>
              <w:t xml:space="preserve">               printf("\n");</w:t>
            </w:r>
          </w:p>
          <w:p>
            <w:pPr>
              <w:spacing w:line="240" w:lineRule="atLeast"/>
            </w:pPr>
            <w:r>
              <w:tab/>
            </w:r>
            <w:r>
              <w:tab/>
            </w:r>
            <w:r>
              <w:t>for(i = 0;i&lt; sizeof(str); i++)</w:t>
            </w:r>
          </w:p>
          <w:p>
            <w:pPr>
              <w:spacing w:line="240" w:lineRule="atLeast"/>
            </w:pPr>
            <w:r>
              <w:t xml:space="preserve"> </w:t>
            </w:r>
          </w:p>
          <w:p>
            <w:pPr>
              <w:spacing w:line="240" w:lineRule="atLeast"/>
            </w:pPr>
            <w:r>
              <w:tab/>
            </w:r>
            <w:r>
              <w:tab/>
            </w:r>
            <w:r>
              <w:t>{</w:t>
            </w:r>
          </w:p>
          <w:p>
            <w:pPr>
              <w:spacing w:line="240" w:lineRule="atLeast"/>
            </w:pPr>
            <w:r>
              <w:tab/>
            </w:r>
            <w:r>
              <w:tab/>
            </w:r>
            <w:r>
              <w:tab/>
            </w:r>
          </w:p>
          <w:p>
            <w:pPr>
              <w:spacing w:line="240" w:lineRule="atLeast"/>
            </w:pPr>
            <w:r>
              <w:t xml:space="preserve">       </w:t>
            </w:r>
            <w:r>
              <w:tab/>
            </w:r>
            <w:r>
              <w:tab/>
            </w:r>
            <w:r>
              <w:tab/>
            </w:r>
            <w:r>
              <w:t>dest[i] = str[i];</w:t>
            </w:r>
            <w:r>
              <w:tab/>
            </w:r>
            <w:r>
              <w:tab/>
            </w:r>
            <w:r>
              <w:tab/>
            </w:r>
          </w:p>
          <w:p>
            <w:pPr>
              <w:spacing w:line="240" w:lineRule="atLeast"/>
            </w:pPr>
            <w:r>
              <w:tab/>
            </w:r>
            <w:r>
              <w:tab/>
            </w:r>
            <w:r>
              <w:t xml:space="preserve">} </w:t>
            </w:r>
          </w:p>
          <w:p>
            <w:pPr>
              <w:spacing w:line="240" w:lineRule="atLeast"/>
            </w:pPr>
            <w:r>
              <w:t xml:space="preserve"> </w:t>
            </w:r>
          </w:p>
          <w:p>
            <w:pPr>
              <w:spacing w:line="240" w:lineRule="atLeast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>printf("%s\n",dest);</w:t>
            </w:r>
          </w:p>
          <w:p>
            <w:pPr>
              <w:spacing w:line="240" w:lineRule="atLeast"/>
            </w:pPr>
            <w:r>
              <w:t xml:space="preserve">                        return 0 ;</w:t>
            </w:r>
          </w:p>
          <w:p>
            <w:pPr>
              <w:spacing w:line="240" w:lineRule="atLeast"/>
            </w:pPr>
            <w:r>
              <w:tab/>
            </w:r>
            <w:r>
              <w:t>}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3、</w:t>
            </w:r>
          </w:p>
          <w:p>
            <w:pPr>
              <w:spacing w:line="240" w:lineRule="atLeast"/>
            </w:pPr>
            <w:r>
              <w:t>#include &lt;stdio.h&gt;</w:t>
            </w:r>
          </w:p>
          <w:p>
            <w:pPr>
              <w:spacing w:line="240" w:lineRule="atLeast"/>
            </w:pPr>
            <w:r>
              <w:t xml:space="preserve"> </w:t>
            </w:r>
          </w:p>
          <w:p>
            <w:pPr>
              <w:spacing w:line="240" w:lineRule="atLeast"/>
            </w:pPr>
            <w:r>
              <w:tab/>
            </w:r>
            <w:r>
              <w:t>int main()</w:t>
            </w:r>
          </w:p>
          <w:p>
            <w:pPr>
              <w:spacing w:line="240" w:lineRule="atLeast"/>
            </w:pPr>
            <w:r>
              <w:t xml:space="preserve"> </w:t>
            </w:r>
          </w:p>
          <w:p>
            <w:pPr>
              <w:spacing w:line="240" w:lineRule="atLeast"/>
            </w:pPr>
            <w:r>
              <w:tab/>
            </w:r>
            <w:r>
              <w:t>{</w:t>
            </w:r>
          </w:p>
          <w:p>
            <w:pPr>
              <w:spacing w:line="240" w:lineRule="atLeast"/>
            </w:pPr>
            <w:r>
              <w:tab/>
            </w:r>
            <w:r>
              <w:tab/>
            </w:r>
            <w:r>
              <w:t>char c = 0 ;</w:t>
            </w:r>
          </w:p>
          <w:p>
            <w:pPr>
              <w:spacing w:line="240" w:lineRule="atLeast"/>
            </w:pPr>
            <w:r>
              <w:tab/>
            </w:r>
            <w:r>
              <w:tab/>
            </w:r>
          </w:p>
          <w:p>
            <w:pPr>
              <w:spacing w:line="240" w:lineRule="atLeast"/>
            </w:pPr>
            <w:r>
              <w:tab/>
            </w:r>
            <w:r>
              <w:t xml:space="preserve">        int i = 0 ;</w:t>
            </w:r>
          </w:p>
          <w:p>
            <w:pPr>
              <w:spacing w:line="240" w:lineRule="atLeast"/>
            </w:pPr>
            <w:r>
              <w:tab/>
            </w:r>
          </w:p>
          <w:p>
            <w:pPr>
              <w:spacing w:line="240" w:lineRule="atLeast"/>
            </w:pPr>
            <w:r>
              <w:tab/>
            </w:r>
            <w:r>
              <w:tab/>
            </w:r>
            <w:r>
              <w:t>c |=1&lt;&lt;2;</w:t>
            </w:r>
          </w:p>
          <w:p>
            <w:pPr>
              <w:spacing w:line="240" w:lineRule="atLeast"/>
            </w:pPr>
            <w:r>
              <w:t xml:space="preserve"> </w:t>
            </w:r>
          </w:p>
          <w:p>
            <w:pPr>
              <w:spacing w:line="240" w:lineRule="atLeast"/>
            </w:pPr>
            <w:r>
              <w:t xml:space="preserve">                printf("%d\n",c);</w:t>
            </w:r>
          </w:p>
          <w:p>
            <w:pPr>
              <w:spacing w:line="240" w:lineRule="atLeast"/>
            </w:pPr>
            <w:r>
              <w:tab/>
            </w:r>
          </w:p>
          <w:p>
            <w:pPr>
              <w:spacing w:line="240" w:lineRule="atLeast"/>
            </w:pPr>
            <w:r>
              <w:tab/>
            </w:r>
            <w:r>
              <w:tab/>
            </w:r>
            <w:r>
              <w:t>for(i=7;i&gt;=0;i--)</w:t>
            </w:r>
          </w:p>
          <w:p>
            <w:pPr>
              <w:spacing w:line="240" w:lineRule="atLeast"/>
            </w:pPr>
            <w:r>
              <w:t xml:space="preserve"> </w:t>
            </w:r>
          </w:p>
          <w:p>
            <w:pPr>
              <w:spacing w:line="240" w:lineRule="atLeast"/>
            </w:pPr>
            <w:r>
              <w:tab/>
            </w:r>
            <w:r>
              <w:tab/>
            </w:r>
            <w:r>
              <w:t>{</w:t>
            </w:r>
          </w:p>
          <w:p>
            <w:pPr>
              <w:spacing w:line="240" w:lineRule="atLeast"/>
            </w:pPr>
            <w:r>
              <w:t xml:space="preserve"> </w:t>
            </w:r>
          </w:p>
          <w:p>
            <w:pPr>
              <w:spacing w:line="240" w:lineRule="atLeast"/>
            </w:pPr>
            <w:r>
              <w:tab/>
            </w:r>
            <w:r>
              <w:tab/>
            </w:r>
            <w:r>
              <w:tab/>
            </w:r>
            <w:r>
              <w:t>printf("%d",(c&gt;&gt;i)&amp;1);</w:t>
            </w:r>
          </w:p>
          <w:p>
            <w:pPr>
              <w:spacing w:line="240" w:lineRule="atLeast"/>
            </w:pPr>
            <w:r>
              <w:tab/>
            </w:r>
            <w:r>
              <w:tab/>
            </w:r>
            <w:r>
              <w:t>}</w:t>
            </w:r>
            <w:r>
              <w:tab/>
            </w:r>
          </w:p>
          <w:p>
            <w:pPr>
              <w:spacing w:line="240" w:lineRule="atLeast"/>
            </w:pPr>
            <w:r>
              <w:t xml:space="preserve">             </w:t>
            </w:r>
            <w:r>
              <w:tab/>
            </w:r>
            <w:r>
              <w:tab/>
            </w:r>
            <w:r>
              <w:t>printf("\n");</w:t>
            </w:r>
          </w:p>
          <w:p>
            <w:pPr>
              <w:spacing w:line="240" w:lineRule="atLeast"/>
            </w:pPr>
            <w:r>
              <w:t xml:space="preserve">   </w:t>
            </w:r>
            <w:r>
              <w:tab/>
            </w:r>
            <w:r>
              <w:tab/>
            </w:r>
            <w:r>
              <w:tab/>
            </w:r>
            <w:r>
              <w:t>return 0 ;</w:t>
            </w:r>
          </w:p>
          <w:p>
            <w:pPr>
              <w:spacing w:line="240" w:lineRule="atLeast"/>
            </w:pPr>
            <w:r>
              <w:tab/>
            </w:r>
            <w:r>
              <w:t>}</w:t>
            </w:r>
          </w:p>
          <w:p/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收获感悟</w:t>
            </w:r>
          </w:p>
          <w:p>
            <w:r>
              <w:rPr>
                <w:rFonts w:hint="eastAsia"/>
              </w:rPr>
              <w:t>今天是实习的第二天，相比于第一天的迷茫来说今天的准备则十分充沛，有了明确的学习目标后做课题，打代码比起昨天就更加流畅了。</w:t>
            </w:r>
          </w:p>
          <w:p>
            <w:r>
              <w:rPr>
                <w:rFonts w:hint="eastAsia"/>
              </w:rPr>
              <w:t>老师十分细致的讲解让我对c语言的认识更加深刻了。老师今天讲了变量、数据类型、循环结构，顺序结构</w:t>
            </w:r>
            <w:r>
              <w:t>……</w:t>
            </w:r>
            <w:r>
              <w:rPr>
                <w:rFonts w:hint="eastAsia"/>
              </w:rPr>
              <w:t>经过老师对这些概念的讲解，并给我们一一运用在实践中验证理论，这样的方式，让我很快的掌握了这几种编程技巧。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实习过程虽然十分辛苦，但我一定会加倍努力不辜负时间，不辜负老师的期许。路漫漫其修远兮，吾将上下而求索</w:t>
            </w:r>
            <w:r>
              <w:t>……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27" w:footer="34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spacing w:line="240" w:lineRule="auto"/>
      <w:ind w:firstLine="0" w:firstLineChars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                                 </w:t>
    </w:r>
    <w:r>
      <w:rPr>
        <w:rFonts w:hint="eastAsia" w:ascii="Times New Roman" w:hAnsi="Times New Roman" w:cs="Times New Roman"/>
      </w:rPr>
      <w:t xml:space="preserve">    </w:t>
    </w:r>
    <w:r>
      <w:rPr>
        <w:rFonts w:hint="eastAsia" w:ascii="华文新魏" w:eastAsia="华文新魏" w:cs="Times New Roman"/>
      </w:rPr>
      <w:t>嵌入式学院</w:t>
    </w:r>
    <w:r>
      <w:rPr>
        <w:rFonts w:hint="eastAsia" w:ascii="华文新魏" w:hAnsi="Times New Roman" w:eastAsia="华文新魏" w:cs="Times New Roman"/>
      </w:rPr>
      <w:t>——</w:t>
    </w:r>
    <w:r>
      <w:rPr>
        <w:rFonts w:hint="eastAsia" w:ascii="华文新魏" w:eastAsia="华文新魏" w:cs="Times New Roman"/>
      </w:rPr>
      <w:t>华清远见旗下品牌：</w:t>
    </w:r>
    <w:r>
      <w:rPr>
        <w:rFonts w:ascii="Times New Roman" w:hAnsi="Times New Roman" w:cs="Times New Roman"/>
        <w:u w:val="single"/>
      </w:rPr>
      <w:t>http://www.embedu.org/</w:t>
    </w:r>
  </w:p>
  <w:p>
    <w:pPr>
      <w:pStyle w:val="7"/>
      <w:spacing w:line="240" w:lineRule="auto"/>
      <w:ind w:firstLine="0" w:firstLineChars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drawing>
        <wp:inline distT="0" distB="0" distL="0" distR="0">
          <wp:extent cx="1400175" cy="478155"/>
          <wp:effectExtent l="19050" t="0" r="9525" b="0"/>
          <wp:docPr id="2" name="图片 1" descr="D:\My Documents\桌面\嵌入式学院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D:\My Documents\桌面\嵌入式学院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785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240" w:lineRule="auto"/>
      <w:ind w:firstLine="0" w:firstLineChars="0"/>
      <w:jc w:val="left"/>
      <w:rPr>
        <w:rFonts w:ascii="Times New Roman" w:hAnsi="Times New Roman" w:cs="Times New Roman"/>
      </w:rPr>
    </w:pPr>
    <w:r>
      <w:rPr>
        <w:rFonts w:ascii="Times New Roman" w:hAnsi="Times New Roman" w:eastAsia="宋体" w:cs="Times New Roman"/>
      </w:rPr>
      <w:drawing>
        <wp:inline distT="0" distB="0" distL="0" distR="0">
          <wp:extent cx="1600200" cy="676275"/>
          <wp:effectExtent l="19050" t="0" r="0" b="0"/>
          <wp:docPr id="1" name="图片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6" descr="logo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t xml:space="preserve">                                        </w:t>
    </w:r>
    <w:r>
      <w:rPr>
        <w:rFonts w:hint="eastAsia" w:ascii="Times New Roman" w:hAnsi="Times New Roman" w:cs="Times New Roman"/>
      </w:rPr>
      <w:t xml:space="preserve">   </w:t>
    </w:r>
    <w:r>
      <w:rPr>
        <w:rFonts w:hint="eastAsia" w:ascii="华文新魏" w:eastAsia="华文新魏" w:cs="Times New Roman"/>
      </w:rPr>
      <w:t>华清远见</w:t>
    </w:r>
    <w:r>
      <w:rPr>
        <w:rFonts w:hint="eastAsia" w:ascii="华文新魏" w:hAnsi="Times New Roman" w:eastAsia="华文新魏" w:cs="Times New Roman"/>
      </w:rPr>
      <w:t>——</w:t>
    </w:r>
    <w:r>
      <w:rPr>
        <w:rFonts w:hint="eastAsia" w:ascii="华文新魏" w:eastAsia="华文新魏" w:cs="Times New Roman"/>
      </w:rPr>
      <w:t>高端</w:t>
    </w:r>
    <w:r>
      <w:rPr>
        <w:rFonts w:hint="eastAsia" w:ascii="华文新魏" w:hAnsi="Times New Roman" w:eastAsia="华文新魏" w:cs="Times New Roman"/>
      </w:rPr>
      <w:t>IT</w:t>
    </w:r>
    <w:r>
      <w:rPr>
        <w:rFonts w:hint="eastAsia" w:ascii="华文新魏" w:eastAsia="华文新魏" w:cs="Times New Roman"/>
      </w:rPr>
      <w:t>就业培训专家：</w:t>
    </w:r>
    <w:r>
      <w:rPr>
        <w:rFonts w:hint="eastAsia" w:ascii="Times New Roman" w:cs="Times New Roman"/>
        <w:u w:val="single"/>
      </w:rPr>
      <w:t>www.hqyj.com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1E912"/>
    <w:multiLevelType w:val="singleLevel"/>
    <w:tmpl w:val="3071E91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11"/>
    <w:rsid w:val="00077B79"/>
    <w:rsid w:val="000909B1"/>
    <w:rsid w:val="00100E9D"/>
    <w:rsid w:val="001B7164"/>
    <w:rsid w:val="001D2F45"/>
    <w:rsid w:val="00285ECA"/>
    <w:rsid w:val="003053A4"/>
    <w:rsid w:val="00411215"/>
    <w:rsid w:val="004A2374"/>
    <w:rsid w:val="004B3253"/>
    <w:rsid w:val="004E4EA1"/>
    <w:rsid w:val="004F6921"/>
    <w:rsid w:val="00682319"/>
    <w:rsid w:val="00703485"/>
    <w:rsid w:val="00730611"/>
    <w:rsid w:val="007C27CE"/>
    <w:rsid w:val="00917A0C"/>
    <w:rsid w:val="00992E5D"/>
    <w:rsid w:val="00AE744D"/>
    <w:rsid w:val="00B02A7C"/>
    <w:rsid w:val="00B9323F"/>
    <w:rsid w:val="00BC2859"/>
    <w:rsid w:val="00C179C5"/>
    <w:rsid w:val="00C33BF7"/>
    <w:rsid w:val="00CC6ABF"/>
    <w:rsid w:val="00CD6AA6"/>
    <w:rsid w:val="00D56084"/>
    <w:rsid w:val="00D66EB5"/>
    <w:rsid w:val="00DE2136"/>
    <w:rsid w:val="00E4192C"/>
    <w:rsid w:val="00E619DE"/>
    <w:rsid w:val="00E92D4D"/>
    <w:rsid w:val="00F57BAD"/>
    <w:rsid w:val="3AD2720C"/>
    <w:rsid w:val="3E8F3174"/>
    <w:rsid w:val="4C9957CE"/>
    <w:rsid w:val="7702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120" w:after="120" w:line="578" w:lineRule="auto"/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20" w:after="120" w:line="415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20" w:after="120" w:line="360" w:lineRule="auto"/>
      <w:jc w:val="center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280" w:after="290" w:line="377" w:lineRule="auto"/>
      <w:jc w:val="lef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pPr>
      <w:spacing w:line="360" w:lineRule="auto"/>
      <w:ind w:firstLine="200" w:firstLineChars="200"/>
      <w:jc w:val="left"/>
    </w:pPr>
    <w:rPr>
      <w:sz w:val="18"/>
      <w:szCs w:val="18"/>
    </w:rPr>
  </w:style>
  <w:style w:type="paragraph" w:styleId="7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left"/>
    </w:pPr>
    <w:rPr>
      <w:sz w:val="18"/>
      <w:szCs w:val="18"/>
    </w:rPr>
  </w:style>
  <w:style w:type="paragraph" w:styleId="8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59"/>
    <w:rPr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9"/>
    <w:link w:val="8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7"/>
    <w:semiHidden/>
    <w:qFormat/>
    <w:uiPriority w:val="99"/>
    <w:rPr>
      <w:sz w:val="18"/>
      <w:szCs w:val="18"/>
    </w:rPr>
  </w:style>
  <w:style w:type="character" w:customStyle="1" w:styleId="14">
    <w:name w:val="批注框文本 Char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9"/>
    <w:rPr>
      <w:rFonts w:eastAsia="Times New Roman"/>
      <w:b/>
      <w:bCs/>
      <w:kern w:val="44"/>
      <w:sz w:val="44"/>
      <w:szCs w:val="44"/>
    </w:r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9"/>
    <w:link w:val="4"/>
    <w:qFormat/>
    <w:uiPriority w:val="9"/>
    <w:rPr>
      <w:b/>
      <w:bCs/>
      <w:sz w:val="28"/>
      <w:szCs w:val="32"/>
    </w:rPr>
  </w:style>
  <w:style w:type="character" w:customStyle="1" w:styleId="18">
    <w:name w:val="标题 4 Char"/>
    <w:basedOn w:val="9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326;&#28165;&#36828;&#35265;\&#21508;&#31181;&#27169;&#26495;\&#23884;&#20837;&#24335;&#23398;&#38498;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嵌入式学院文档模版</Template>
  <Company>微软中国</Company>
  <Pages>1</Pages>
  <Words>9</Words>
  <Characters>54</Characters>
  <Lines>1</Lines>
  <Paragraphs>1</Paragraphs>
  <TotalTime>0</TotalTime>
  <ScaleCrop>false</ScaleCrop>
  <LinksUpToDate>false</LinksUpToDate>
  <CharactersWithSpaces>62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2016-07-25T03:21:00Z</dcterms:created>
  <dc:creator>Sky123.Org</dc:creator>
  <cp:lastModifiedBy>帅气可爱的小飞</cp:lastModifiedBy>
  <dcterms:modified xsi:type="dcterms:W3CDTF">2018-09-04T13:24:12Z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