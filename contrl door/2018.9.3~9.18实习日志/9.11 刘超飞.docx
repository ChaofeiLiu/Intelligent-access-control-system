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学校：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专业：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学号：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201691074036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日期：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2018/9/11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星期：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星期二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姓名：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内容：（课程主要内容，代码/作业，收获，感悟，建议等）</w:t>
            </w:r>
          </w:p>
          <w:p>
            <w:pPr>
              <w:spacing w:line="360" w:lineRule="auto"/>
              <w:ind w:firstLine="480"/>
              <w:jc w:val="left"/>
              <w:rPr>
                <w:rFonts w:hint="eastAsia" w:eastAsiaTheme="minor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一、课程主要内容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网络编程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1.网络的发展史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2.网络协议模型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3.网络的相关概念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4.网络编程(Tcp C/S)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1.网络的发展史：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1969：ARP网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2.网络协议模型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1.ISO-OSI七层协议模型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应用层：提供应用层服务的(FTP\TFTP\NFS\HTTP\SSH\Telnet\SMTP\DNS\DHCP)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表示层：数据格式的表示和加密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会话层：建立会话的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传输层：定义传输数据的方式(TCP\UDP)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网络层：IP:主要用户组网和路由(IGMP\ICMP)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数据链路层：传输以太网帧(SLIP\PPP)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物理层：802.2/802.3   802.11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*2.TCP/IP四层协议模型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应用层：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传输层：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网络层：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数据链接&amp;物理接口层：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3.网络的相关概念：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1.socket：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&gt;是一种进程间的通信机制(接口)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&gt;socket是一个函数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&gt;socket还是一种文件类型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2.进程：是程序动态执行的一次过程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3.程序：编译出来的可执行文件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A主机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B主机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微信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hello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微信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4.IP地址：用于标明网络主机的一个编号，32bit，通常用点分十进制的形式表示。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在一个局域网内，IP地址是唯一的。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IP地址通常与子网掩码配套使用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IPV4: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网络类型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网络号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主机号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5.子网掩码：是一个32bit的二进制数，用1来掩网络号，用0来掩主机号。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192.168.1.1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A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192.168.1.22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B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192.168.1.33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255.255.255.0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A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1100 0000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1010 1000 0000 0001 0001 0110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B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1100 0000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1010 1000 0000 0001 0010 0001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1111 1111 1111 1111 1111 1111 0000 0000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6.端口号：是用于寻找目的主机上的目的进程的。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是一个16bit的一个正整数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0~65535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在自己写服务的时候，端口号给5000以后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7.大小端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0x12 34 56 78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高位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低位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低地址  78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12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          56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34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          34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58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          12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78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高地址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x = 0x12345678；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char *p = (char *)&amp;x;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p: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*p: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p+1: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*(p+1):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p+2: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*(p+2):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p+3: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*(p+3):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丹尼斯·里奇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肯·汤普森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小端存储：低地址存低位，高地址存高位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大端存储：低地址存高位，高地址存低位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4：网络编程模型：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C/S模型：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客户端服务器模型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B/S模型：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浏览器服务器模型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5.TCP/IP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C/S模型的搭建：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服务器搭建的流程：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&lt;1&gt;socket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&lt;2&gt;bind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&lt;3&gt;listen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&lt;4&gt;accept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&lt;5&gt;send and recv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&lt;6&gt;close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客户端的搭建：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&lt;1&gt;socket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&lt;2&gt;connect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&lt;3&gt;send and recv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&lt;4&gt;close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socket：创建一个通信端口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/*需要添加的头文件*/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&lt;sys/types.h&gt;          /* See NOTES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&lt;sys/socket.h&gt;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*函数名：socket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*函数功能：创建一个通信端口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domain：使用的协议族(我们使用的是AF_INET)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type：要创建的socket的类型（我们使用的是tcp流式套接字：SOCK_STREAM）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protocol：使用的协议(默认为0)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*函数返回值：成功返回创建的socket的文件描述符，失败返回-1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socket(int domain, int type, int protocol);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bind：给socket绑定一个名字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/*需要添加的头文件*/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&lt;sys/types.h&gt;          /* See NOTES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&lt;sys/socket.h&gt;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*函数名：bind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*函数功能：给socket绑定IP和端口号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sockfd：被创建出来的socket的文件描述符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const struct sockaddr *addr：addr是一个 struct sockaddr类型的一个指针，它指向被绑定的内容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socklen_t addrlen：是struct sockaddr这个数据类型所占的字节数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*函数返回值：成功返回0，失败返回-1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bind(int sockfd, const struct sockaddr *addr, socklen_t addrlen);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struct sockaddr 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              sa_family_t sa_family;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              char        sa_data[14];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          }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struct sockaddr_in 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sa_family_t    sin_family; /* address family: AF_INET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in_port_t      sin_port;   /* port in network byte order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struct in_addr sin_addr;   /* internet address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};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 Internet address.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struct in_addr {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uint32_t       s_addr;     /* address in network byte order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};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主机字节序：小端存储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网络字节序：大端存储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如何将主机字节序转换位网络字节序：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#include &lt;arpa/inet.h&gt;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*将主机字节序的四字节的数字转换成网络字节序的四字节的数字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uint32_t htonl(uint32_t hostlong);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*将主机字节序的二字节的数字转换成网络字节序的二字节的数字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uint16_t htons(uint16_t hostshort);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 Address to accept any incoming messages.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#define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INADDR_ANY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((unsigned long int) 0x00000000)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listen：监听客户端的链接请求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/*需要添加的头文件*/ 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&lt;sys/types.h&gt;          /* See NOTES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&lt;sys/socket.h&gt;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*函数名：listen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*函数功能：监听客户端的链接请求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sockfd：被创建出来的socket的文件描述符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backlog：监听队列的大小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*函数返回值：成功返回0，失败返回-1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int listen(int sockfd, int backlog);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accept：接受客户端的连接请求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&lt;sys/types.h&gt;          /* See NOTES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&lt;sys/socket.h&gt;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*函数名：accept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*函数功能：接受客户端的连接请求，并返回一个通信套接字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sockfd：监听套接字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struct sockaddr *addr：用于存储客户端的地址信息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socklen_t *addrlen:地址空间的长度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*函数返回值：成功返回通信套接字的文件描述符,失败返回-1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accept(int sockfd, struct sockaddr *addr, socklen_t *addrlen);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send：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&lt;sys/types.h&gt;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&lt;sys/socket.h&gt;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*函数名：send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*函数功能：给对端发送一个buf(数据)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sockfd:通信套接字的文件描述符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const void *buf:想要发送的内容的首地址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size_t len:想要发送的字节数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flags:默认为0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*函数返回值：成功返回发送的字节数，失败返回-1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ssize_t send(int sockfd, const void *buf, size_t len, int flags);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recv: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&lt;sys/types.h&gt;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&lt;sys/socket.h&gt;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*函数名：recv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*函数功能：从对端接收一个buf(数据)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sockfd:通信套接字的文件描述符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const void *buf:存储接收的内容的首地址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size_t len:想要接收的字节数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flags:默认为0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*函数返回值：成功返回接收的字节数，失败返回-1。当返回值为0时，代表对端执行了一个有序关闭。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ssize_t recv(int sockfd, void *buf, size_t len, int flags);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connect：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/*头文件*/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&lt;sys/types.h&gt;          /* See NOTES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#include &lt;sys/socket.h&gt;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/*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*函数名：connect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*函数功能：发送一个socket的连接请求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*函数参数：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int sockfd：创建客户端的套接字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const struct sockaddr *addr:存储服务器的IP和端口号的结构的地址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</w:t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socklen_t addrlen:结构的长度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*函数的返回值：成功返回0，失败返回-1.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 xml:space="preserve"> */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int connect(int sockfd, const struct sockaddr *addr,  socklen_t addrlen);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 xml:space="preserve">   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bind的时候：IP和端口号字节序的问题：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htons/htonl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192.168.2.12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ab/>
            </w:r>
            <w:r>
              <w:rPr>
                <w:rFonts w:hint="eastAsia"/>
                <w:kern w:val="0"/>
                <w:sz w:val="21"/>
                <w:szCs w:val="20"/>
              </w:rPr>
              <w:t>in_addr_t inet_addr(const char *cp);</w:t>
            </w: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</w:p>
          <w:p>
            <w:p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</w:rPr>
            </w:pPr>
            <w:r>
              <w:rPr>
                <w:rFonts w:hint="eastAsia"/>
                <w:kern w:val="0"/>
                <w:sz w:val="21"/>
                <w:szCs w:val="20"/>
              </w:rPr>
              <w:t>strcmp:字符串比较函数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作业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525" w:leftChars="0" w:firstLine="0" w:firstLine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server.c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&lt;stdio.h&gt;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&lt;unistd.h&gt;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&lt;sys/types.h&gt;          /* See NOTES */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&lt;sys/socket.h&gt;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&lt;string.h&gt;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&lt;arpa/inet.h&gt;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main()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//socket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sock_ser = -1;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sock_ser = socket(AF_INET, SOCK_STREAM, 0);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if(sock_ser &lt; 0)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puts("create socket error.");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puts("create socket success.");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//bind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struct sockaddr_in myser;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memset(&amp;myser, 0, sizeof(struct sockaddr_in));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myser.sin_family = AF_INET;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myser.sin_port = htons(8888);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myser.sin_addr.s_addr = htonl(INADDR_ANY);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ret = bind(sock_ser, (struct sockaddr *)&amp;myser, sizeof(struct sockaddr));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if(ret &lt; 0)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puts("bind error.");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close(sock_ser);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puts("bind success.");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//listen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 = listen(sock_ser, 5);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if(ret != 0)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puts("listen error.");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close(sock_ser);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puts("listen ok");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//accept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len = sizeof(struct sockaddr);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struct sockaddr_in client;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connfd = -1;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connfd = accept(sock_ser, (struct sockaddr *)&amp;client, &amp;len);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if(connfd &lt; 0)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</w:t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puts("accept client error.");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close(sock_ser);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puts("accept client success.");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//send and recv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memset(buf, 0, 50);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//send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gets(buf);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send(connfd, buf, strlen(buf), 0);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//recv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memset(buf, 0, 50);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 = recv(connfd, buf, 50, 0);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if(ret &gt; 0)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puts(buf);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if(strcmp(buf,"quit") == 0)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//close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close(sock_ser);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525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client.c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     de &lt;sys/types.h&gt;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&lt;sys/socket.h&gt;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&lt;unistd.h&gt;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&lt;string.h&gt;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#include &lt;arpa/inet.h&gt;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main()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//socket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sock_client = -1;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sock_client = socket(AF_INET, SOCK_STREAM, 0);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if(sock_client &lt; 0)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puts("create socket error.");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puts("create socket success.");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//connect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struct sockaddr_in ser;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memset(&amp;ser, 0, sizeof(struct sockaddr_in));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ser.sin_family = AF_INET;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ser.sin_port = htons(8888);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ser.sin_addr.s_addr = inet_addr("127.0.0.1");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int ret = connect(sock_client, (struct sockaddr *)&amp;ser, sizeof(struct sockaddr));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if(ret != 0)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puts("connect error.");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close(sock_client);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-1;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puts("connect success.");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//send and recv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char buf[50];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while(1)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memset(buf, 0, 50);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//recv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 = recv(sock_client, buf, 50, 0);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if(ret &gt; 0)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puts(buf);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if(strcmp(buf, "quit") == 0)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//send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memset(buf, 0, 50);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gets(buf);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send(sock_client, buf, strlen(buf), 0);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if(strcmp(buf, "quit") == 0)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break;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//close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close(sock_client);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ab/>
            </w: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return 0;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 xml:space="preserve">}    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480" w:firstLine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感悟</w:t>
            </w:r>
          </w:p>
          <w:p>
            <w:pPr>
              <w:numPr>
                <w:numId w:val="0"/>
              </w:numPr>
              <w:spacing w:line="360" w:lineRule="auto"/>
              <w:ind w:left="480" w:leftChars="0"/>
              <w:jc w:val="left"/>
              <w:rPr>
                <w:rFonts w:hint="eastAsia"/>
                <w:kern w:val="0"/>
                <w:sz w:val="21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1"/>
                <w:szCs w:val="20"/>
                <w:lang w:val="en-US" w:eastAsia="zh-CN"/>
              </w:rPr>
              <w:t>今天学习了网络编程十分意思，完成了第一个聊天软件的搭建。</w:t>
            </w:r>
            <w:bookmarkStart w:id="0" w:name="_GoBack"/>
            <w:bookmarkEnd w:id="0"/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CC2C6"/>
    <w:multiLevelType w:val="singleLevel"/>
    <w:tmpl w:val="CEECC2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5E6391"/>
    <w:multiLevelType w:val="singleLevel"/>
    <w:tmpl w:val="7B5E6391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2">
    <w:nsid w:val="7B85B278"/>
    <w:multiLevelType w:val="singleLevel"/>
    <w:tmpl w:val="7B85B27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1"/>
    <w:rsid w:val="00077B79"/>
    <w:rsid w:val="000909B1"/>
    <w:rsid w:val="00100E9D"/>
    <w:rsid w:val="001B7164"/>
    <w:rsid w:val="001D2F45"/>
    <w:rsid w:val="00285ECA"/>
    <w:rsid w:val="003053A4"/>
    <w:rsid w:val="00411215"/>
    <w:rsid w:val="004A2374"/>
    <w:rsid w:val="004B3253"/>
    <w:rsid w:val="004E4EA1"/>
    <w:rsid w:val="004F6921"/>
    <w:rsid w:val="00682319"/>
    <w:rsid w:val="00703485"/>
    <w:rsid w:val="00730611"/>
    <w:rsid w:val="007C27CE"/>
    <w:rsid w:val="00917A0C"/>
    <w:rsid w:val="00992E5D"/>
    <w:rsid w:val="00AE744D"/>
    <w:rsid w:val="00B02A7C"/>
    <w:rsid w:val="00B9323F"/>
    <w:rsid w:val="00BC2859"/>
    <w:rsid w:val="00C179C5"/>
    <w:rsid w:val="00C33BF7"/>
    <w:rsid w:val="00CC6ABF"/>
    <w:rsid w:val="00CD6AA6"/>
    <w:rsid w:val="00D56084"/>
    <w:rsid w:val="00D66EB5"/>
    <w:rsid w:val="00E4192C"/>
    <w:rsid w:val="00E619DE"/>
    <w:rsid w:val="00E92D4D"/>
    <w:rsid w:val="00F57BAD"/>
    <w:rsid w:val="287035CE"/>
    <w:rsid w:val="3979414B"/>
    <w:rsid w:val="3AD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Char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1</Pages>
  <Words>9</Words>
  <Characters>54</Characters>
  <Lines>1</Lines>
  <Paragraphs>1</Paragraphs>
  <TotalTime>17</TotalTime>
  <ScaleCrop>false</ScaleCrop>
  <LinksUpToDate>false</LinksUpToDate>
  <CharactersWithSpaces>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2016-07-25T03:21:00Z</dcterms:created>
  <dc:creator>Sky123.Org</dc:creator>
  <cp:lastModifiedBy>帅气可爱的小飞</cp:lastModifiedBy>
  <dcterms:modified xsi:type="dcterms:W3CDTF">2018-09-11T14:51:27Z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