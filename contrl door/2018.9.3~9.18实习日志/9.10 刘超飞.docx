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实训日志</w:t>
      </w:r>
    </w:p>
    <w:tbl>
      <w:tblPr>
        <w:tblStyle w:val="11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学校：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宝鸡文理学院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专业：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电子科学与技术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学号：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201691074036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日期：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2018/9/5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星期：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星期三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姓名：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刘超飞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4" w:hRule="atLeast"/>
        </w:trPr>
        <w:tc>
          <w:tcPr>
            <w:tcW w:w="10682" w:type="dxa"/>
            <w:gridSpan w:val="3"/>
          </w:tcPr>
          <w:p>
            <w:pPr>
              <w:spacing w:line="360" w:lineRule="auto"/>
              <w:ind w:firstLine="48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内容：（课程主要内容，代码/作业，收获，感悟，建议等）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课程主要内容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  文件操作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1.文件操作是什么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如何对磁盘中的文件进行操作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文件操作是操作系统提供给开发者操作磁盘文件提供的一系列接口。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接口：API(应用程序开发接口)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API说白了是一系列的函数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2.文件操作的分类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标准I/O：标准库提供的对文件操作的接口(跨平台，速度慢)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文件I/O：类Unix操作系统提供的操作文件的接口(只适用于类Unix操作系统)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类Unix操作系统：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Unix操作系统：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Linux操作系统：Ubuntu、CenterOS、Redhet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3.文件I/O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文件IO如何去操作文件：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1.文件IO是系统调用(是操作系统提供的操作硬件资源的接口)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系统调用的作用：由操作系统统一调度稀有资源为用户提供服务。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从磁盘中读取文件内容：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标准I/O：fread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文件I/O：read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4.文件I/O常用的函数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如何新建一个文件，往文件中写入内容：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文件描述符：文件描述符是一个大于等于0的一个整数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 我们可以通过这个整数去操作文件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几个特殊的文件描述符：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0：标准输入流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1：标准输出流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2：标准错误流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使用open函数获取文件描述符：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open函数：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/*需要添加的头文件*/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&lt;sys/types.h&gt;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&lt;sys/stat.h&gt;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&lt;fcntl.h&gt;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*函数名：opne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*函数功能：打开文件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*函数参数：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const char *pathname：带路径的文件名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int flags：打开的方式：O_RDONLY(只读),  O_WRONLY(只写),  orO_RDWR(可读可写).  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*函数返回值：int：成功返回文件描述符，失败返回-1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open(const char *pathname, int flags);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*函数名：opne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*函数功能：打开文件，如果文件不存在，则创建文件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*函数参数：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const char *pathname：带路径的文件名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flags：打开的方式：O_RDONLY(只读),  O_WRONLY(只写),  orO_RDWR(可读可写) O_CREAT(文件不存在时创建)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mode_t mode:mode是一个八进制的数，代表想要创建的文件权限  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*函数返回值：int：成功返回文件描述符，失败返回-1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open(const char *pathname, int flags, mode_t mode);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如何查看文件的权限：ls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ls：查看当前路径下文件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ls -a:查看当前路径下所有文件（包括隐藏文件）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ls -l:详细列举文件的信息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文件类型和权限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文件类型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文件权限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-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rw-rw-r--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文件类型：-(普通文件)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d(目录)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c(字符设备)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b(块设备)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p(管道文件)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s(socket文件)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l(连接文件)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文件权限：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r：可读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w：可写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x：可执行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-：没有该权限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当前用户的权限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当前用户组的权限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其他用户的权限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rw-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rw-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r--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注意：在编程中，我们使用3位八进制数来表示文件权限：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0664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rw-rw-r--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rw-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rw-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r--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110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110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100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打开文件：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创建文件：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open("test", O_WRONLY | O_CREAT, 0664);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close函数：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关闭文件描述符：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/*需要添加的头文件*/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&lt;unistd.h&gt;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*函数名：close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*函数功能：关闭文件描述符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*函数参数：int fd：想要关闭的文件描述符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*函数返回值：int：成功返回0，失败返回-1；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close(int fd);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实现touch命令：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./a.out filename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创建文件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main函数传参：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*int agrc：参数个数包含命令本身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*char *argv[]：argv是一个数组，数组的每一个元素是一个char *，每一个元素对应main函数参数的首地址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main(int argc, char *argv[])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0;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字符串是特殊字符串数组(以0为结尾)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write函数：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/*头文件*/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&lt;unistd.h&gt;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*函数名：write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*函数功能：往文件描述符中写内容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*函数参数：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fd：想要被写入的文件描述符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const void *buf:想要被写的内容的内存首地址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size_t count:想要写入的字节数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*函数返回值：ssize_t:成功返回写入的字节数，失败返回-1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ssize_t write(int fd, const void *buf, size_t count);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read：从文件中读取内容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/*头文件*/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&lt;unistd.h&gt;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*函数名：read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*函数功能：是从文件描述符中读取内容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*函数参数：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fd：被读取的文件描述符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void *buf:存储被读出来的内容的内存空间的首地址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size_t count:想要读出的字节数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*函数返回值：ssize_t:成功返回读到的字节数，失败返回-1，当read的返回值为0时，就读到了文件末尾。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ssize_t read(int fd, void *buf, size_t count);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cat file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man 2 open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man read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man 2 write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man close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memset：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/*头文件*/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&lt;string.h&gt;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*函数名：memset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*函数功能：以字节为单位填充内存，按照固定字符填充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*函数参数：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void *s：被填充的内存的首地址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c：想要填充的字符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size_t n：想要填充的字节数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*函数返回值：void *：返回被填充的内存区域的首地址，即s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void *memset(void *s, int c, size_t n);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lseek:文件读写指针重定位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/*头文件*/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&lt;sys/types.h&gt;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&lt;unistd.h&gt;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/*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*函数名：lseek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*函数功能：文件读写指针重定位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*函数参数：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fd：想重定位读写指针的文件的文件描述符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off_t offset：偏移量(基于基准的)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whence：基准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*函数返回值：off_t：返回偏移量(基于文件开头)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off_t lseek(int fd, off_t offset, int whence);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基准:   SEEK_SET:文件头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        SEEK_CUR:当前位置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        SEEK_END:文件末尾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如何求文件长度：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len = lseek(fd, 0, SEEK_END);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作业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&lt;stdio.h&gt;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&lt;unistd.h&gt;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&lt;sys/types.h&gt;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&lt;sys/stat.h&gt;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&lt;fcntl.h&gt;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main()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fd=-1;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fd=open("1.jpg",O_RDWR);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if(fd&lt;0)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puts("open error");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-1;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ret=-1;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char buf[10]={0};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ret=read(fd,buf,10);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if(ret ==10)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i=0,temp;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for(i=0;i&lt;5;i++)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temp=buf[i];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buf[i]=buf[9-1];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buf[9-i]=temp;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lseek(fd,0,SEEK_SET);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write(fd,buf,10);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close(fd);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0;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&lt;unistd.h&gt;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&lt;sys/types.h&gt;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&lt;sys/stat.h&gt;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&lt;fcntl.h&gt;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&lt;string.h&gt;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main(int argc,char *argv[])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if(argc!=3)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puts("usage:./a.out filename");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-1;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fd=-1;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cd=-1;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fd=open(argv[1],O_RDONLY);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cd=open(argv[2],O_WRONLY | O_CREAT,0664);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if(fd&lt;0)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puts("creat file error");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-1;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char buf[1001];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memset(buf,0,1001);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ret=0;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while(1)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memset(buf,0,1001);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ret=read(fd,buf,1000);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if(ret&gt;0)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write(cd,buf,strlen(buf));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else if(ret==0)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break;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close(fd);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0;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收获和感受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今天学习了用c程序实现文件的一系列操作，今天程序的结构挺简单的，理解起来相对容易。作业上面则有点难度，作业是在今天内容上的一个提高，做起来挺累了，早点洗洗睡了........</w:t>
            </w:r>
          </w:p>
        </w:tc>
      </w:tr>
    </w:tbl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27" w:footer="34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</w:t>
    </w:r>
    <w:r>
      <w:rPr>
        <w:rFonts w:hint="eastAsia" w:ascii="Times New Roman" w:hAnsi="Times New Roman" w:cs="Times New Roman"/>
      </w:rPr>
      <w:t xml:space="preserve">    </w:t>
    </w:r>
    <w:r>
      <w:rPr>
        <w:rFonts w:hint="eastAsia" w:ascii="华文新魏" w:eastAsia="华文新魏" w:cs="Times New Roman"/>
      </w:rPr>
      <w:t>嵌入式学院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华清远见旗下品牌：</w:t>
    </w:r>
    <w:r>
      <w:rPr>
        <w:rFonts w:ascii="Times New Roman" w:hAnsi="Times New Roman" w:cs="Times New Roman"/>
        <w:u w:val="single"/>
      </w:rPr>
      <w:t>http://www.embedu.org/</w:t>
    </w:r>
  </w:p>
  <w:p>
    <w:pPr>
      <w:pStyle w:val="7"/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drawing>
        <wp:inline distT="0" distB="0" distL="0" distR="0">
          <wp:extent cx="1400175" cy="478155"/>
          <wp:effectExtent l="19050" t="0" r="9525" b="0"/>
          <wp:docPr id="2" name="图片 1" descr="D:\My Documents\桌面\嵌入式学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D:\My Documents\桌面\嵌入式学院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785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ind w:firstLine="0" w:firstLineChars="0"/>
      <w:jc w:val="left"/>
      <w:rPr>
        <w:rFonts w:ascii="Times New Roman" w:hAnsi="Times New Roman" w:cs="Times New Roman"/>
      </w:rPr>
    </w:pPr>
    <w:r>
      <w:rPr>
        <w:rFonts w:ascii="Times New Roman" w:hAnsi="Times New Roman" w:eastAsia="宋体" w:cs="Times New Roman"/>
      </w:rPr>
      <w:drawing>
        <wp:inline distT="0" distB="0" distL="0" distR="0">
          <wp:extent cx="1600200" cy="676275"/>
          <wp:effectExtent l="19050" t="0" r="0" b="0"/>
          <wp:docPr id="1" name="图片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6" descr="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t xml:space="preserve">                                        </w:t>
    </w:r>
    <w:r>
      <w:rPr>
        <w:rFonts w:hint="eastAsia" w:ascii="Times New Roman" w:hAnsi="Times New Roman" w:cs="Times New Roman"/>
      </w:rPr>
      <w:t xml:space="preserve">   </w:t>
    </w:r>
    <w:r>
      <w:rPr>
        <w:rFonts w:hint="eastAsia" w:ascii="华文新魏" w:eastAsia="华文新魏" w:cs="Times New Roman"/>
      </w:rPr>
      <w:t>华清远见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高端</w:t>
    </w:r>
    <w:r>
      <w:rPr>
        <w:rFonts w:hint="eastAsia" w:ascii="华文新魏" w:hAnsi="Times New Roman" w:eastAsia="华文新魏" w:cs="Times New Roman"/>
      </w:rPr>
      <w:t>IT</w:t>
    </w:r>
    <w:r>
      <w:rPr>
        <w:rFonts w:hint="eastAsia" w:ascii="华文新魏" w:eastAsia="华文新魏" w:cs="Times New Roman"/>
      </w:rPr>
      <w:t>就业培训专家：</w:t>
    </w:r>
    <w:r>
      <w:rPr>
        <w:rFonts w:hint="eastAsia" w:ascii="Times New Roman" w:cs="Times New Roman"/>
        <w:u w:val="single"/>
      </w:rPr>
      <w:t>www.hqyj.com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BA3A"/>
    <w:multiLevelType w:val="singleLevel"/>
    <w:tmpl w:val="096FBA3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1"/>
    <w:rsid w:val="00077B79"/>
    <w:rsid w:val="000909B1"/>
    <w:rsid w:val="00100E9D"/>
    <w:rsid w:val="001B7164"/>
    <w:rsid w:val="001D2F45"/>
    <w:rsid w:val="00285ECA"/>
    <w:rsid w:val="003053A4"/>
    <w:rsid w:val="00411215"/>
    <w:rsid w:val="004A2374"/>
    <w:rsid w:val="004B3253"/>
    <w:rsid w:val="004E4EA1"/>
    <w:rsid w:val="004F6921"/>
    <w:rsid w:val="00682319"/>
    <w:rsid w:val="00703485"/>
    <w:rsid w:val="00730611"/>
    <w:rsid w:val="007C27CE"/>
    <w:rsid w:val="00917A0C"/>
    <w:rsid w:val="00992E5D"/>
    <w:rsid w:val="00AE744D"/>
    <w:rsid w:val="00B02A7C"/>
    <w:rsid w:val="00B9323F"/>
    <w:rsid w:val="00BC2859"/>
    <w:rsid w:val="00C179C5"/>
    <w:rsid w:val="00C33BF7"/>
    <w:rsid w:val="00CC6ABF"/>
    <w:rsid w:val="00CD6AA6"/>
    <w:rsid w:val="00D56084"/>
    <w:rsid w:val="00D66EB5"/>
    <w:rsid w:val="00E4192C"/>
    <w:rsid w:val="00E619DE"/>
    <w:rsid w:val="00E92D4D"/>
    <w:rsid w:val="00F57BAD"/>
    <w:rsid w:val="31A21749"/>
    <w:rsid w:val="3979414B"/>
    <w:rsid w:val="3AD2720C"/>
    <w:rsid w:val="5D3D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20" w:after="120" w:line="415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7" w:lineRule="auto"/>
      <w:jc w:val="lef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pPr>
      <w:spacing w:line="360" w:lineRule="auto"/>
      <w:ind w:firstLine="200" w:firstLineChars="200"/>
      <w:jc w:val="left"/>
    </w:pPr>
    <w:rPr>
      <w:sz w:val="18"/>
      <w:szCs w:val="18"/>
    </w:rPr>
  </w:style>
  <w:style w:type="paragraph" w:styleId="7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8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8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rFonts w:eastAsia="Times New Roman"/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9"/>
    <w:link w:val="4"/>
    <w:qFormat/>
    <w:uiPriority w:val="9"/>
    <w:rPr>
      <w:b/>
      <w:bCs/>
      <w:sz w:val="28"/>
      <w:szCs w:val="32"/>
    </w:rPr>
  </w:style>
  <w:style w:type="character" w:customStyle="1" w:styleId="18">
    <w:name w:val="标题 4 Char"/>
    <w:basedOn w:val="9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326;&#28165;&#36828;&#35265;\&#21508;&#31181;&#27169;&#26495;\&#23884;&#20837;&#24335;&#23398;&#38498;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嵌入式学院文档模版</Template>
  <Company>微软中国</Company>
  <Pages>1</Pages>
  <Words>9</Words>
  <Characters>54</Characters>
  <Lines>1</Lines>
  <Paragraphs>1</Paragraphs>
  <TotalTime>13</TotalTime>
  <ScaleCrop>false</ScaleCrop>
  <LinksUpToDate>false</LinksUpToDate>
  <CharactersWithSpaces>62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2016-07-25T03:21:00Z</dcterms:created>
  <dc:creator>Sky123.Org</dc:creator>
  <cp:lastModifiedBy>帅气可爱的小飞</cp:lastModifiedBy>
  <dcterms:modified xsi:type="dcterms:W3CDTF">2018-09-10T14:10:50Z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