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学校：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学号：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201691074036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日期：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2018/9/5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星期：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星期三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姓名：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内容：（课程主要内容，代码/作业，收获，感悟，建议等）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课程内容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day3: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位运算：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按位取反：~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每一位都进行取反运算，0变为1，1变为0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7 &amp; = ~(1 &lt;&lt; 2)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按位与：&amp;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每一位都进行与，同为1则为1，否则为0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 &amp; 7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 &amp; 2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0000 0010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按位或：|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每一位进行或，有一个为1，则为1，否则为0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 | 7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 | 2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0000 0010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按位异或：^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每位进行异或，相同为0，不同为1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 ^ 2 = 6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 ^ 7 = 7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左移：&lt;&lt;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 &lt;&lt; 34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i = 1;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 &lt;&lt; 34;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右移：&gt;&gt;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87 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1000 0111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7按位取反：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1000 0000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0100 0000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0010 0000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0001 0000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0000 1000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0000 0010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0000 0001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二进制形式输出：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for(i = 7; i &gt;= 0; i--)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if((a &amp; (1 &lt;&lt; i)) &gt; 0)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printf("1");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else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printf("0");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7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 &amp;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6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 &amp;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5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 &amp;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4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 &amp;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3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 &amp;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2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 &amp;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11 &amp;01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0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111 &amp;001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for(i = 7; i &gt;= 0; i--)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printf("%d", a &gt;&gt; i &amp;1);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//printf("%d\n", 1 &lt;&lt; 34);/*warning: left shift count &gt;= width of type [enabled by default]*/ 输出结果0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char i = 1;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//printf("%d\n", i &lt;&lt; 34);/*warning: left shift count &gt;= width of type [enabled by default]*/ 输出结果4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i = 34;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printf("%d\n", 1 &lt;&lt; i);输出结果4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char n = 1;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printf("%d\n", n &lt;&lt; i);输出结果4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凡是左移操作中，有变量存在，当左移位数超过类型的大小时，会对其类型大小取余数，然后移动余数位，如果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其移位的位数为字面量，则编译时，输出warning。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7 &gt;&gt; 2;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-7 &gt;&gt; 2;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0000 0111 &gt;&gt; 2             0000 0001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1000 0111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1111 1000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1111 1001 &gt;&gt; 2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  1111 1110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右移，空出来的位补符号位，我们把这种右移叫（算术右移）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数组：是连续存储的基本数据类型相同的一些数构成的构造数据类型。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数组的特性：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1.存储区域是连续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2.所有元素的数据类型相同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3.数组的大小 = 元素数据类型所占字节数 * 元素个数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4.可以通过下标访问每一个成员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5.下标从0开始，到n-1结束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数组的定义：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&lt;元素的数据类型&gt;&lt;数组名&gt;[&lt;元素个数&gt;];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arr[5];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数组的初始化：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&lt;元素的数据类型&gt;&lt;数组名&gt;[&lt;元素个数&gt;] = {value};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&gt;全部初始化：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arr[5] = {1,2,3,4,5};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arr[] = {1,2,3};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&gt;部分初始化：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arr[5] = {1,2};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&gt;全部初始化为0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arr[5] = {0};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数组的操作：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&gt;数组的遍历：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p[i] &lt;====&gt;*(p+i)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等价的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&gt;数组的排序：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数组名的含义：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arr[] = {1,2,3};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printf("arr:%p*arr:%d\n",arr,*arr);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*p = &amp;arr[0];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printf("p:%p*p:%d\n",p,*p);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arr:是数组的首地址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arr:是第一个元素的地址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arr:是一个地址常量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arr:也能代表整个数组，它的数据类型是int [3], sizeof(arr) = 12, （当数组名不作为函数参数时）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当数组名作为函数参数时，它代表的是数组的首地址(指针)。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在32bit机器上，指针占4个字节。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arr = 4；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数组作为函数参数：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print_arr(int arr[5]， int size)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arr[5] = {1,2,3};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print_arr(arr);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arr[5] = {1,2,4};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字符串是一种能特殊的字符数组。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while(*str)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putchar(*str);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str++;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putchar:是输出一个字符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作业：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1.实现一个strlen函数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2.实现字符串分割</w:t>
            </w:r>
          </w:p>
          <w:p>
            <w:pPr>
              <w:numPr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二、作业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&lt;stdio.h&gt;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char str[]= "crose fire!";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carr_str(str);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carr1_str(str);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printf("\n");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carr_str(char str[],int size)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int len= 0;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len = strlen(str);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printf("%d\n",len);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return 0;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carr1_str(char str[])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while(*str)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putchar(*str);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str++;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firstLine="42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今天的课程内容主要有数组的定义到运用，数组作函数的参数使用及其用法……这些概念理解起来十分困难，老师一次又一次的讲解依然有些地方不是很明确。但是在接下来的敲代码过程中，从遇到难题再到解决难题这中间充分体现了理论概念的重要性，经过自己的独立思考和老师的点拨勉勉强强才写好了程序，其困难程度好比愚公移山。但是通过自己不懈的努力愚公最后还是移走了泰山。</w:t>
            </w:r>
          </w:p>
          <w:p>
            <w:pPr>
              <w:numPr>
                <w:numId w:val="0"/>
              </w:numPr>
              <w:spacing w:line="360" w:lineRule="auto"/>
              <w:ind w:firstLine="420"/>
              <w:jc w:val="left"/>
              <w:rPr>
                <w:rFonts w:hint="eastAsia" w:eastAsiaTheme="minorEastAsia"/>
                <w:i/>
                <w:iCs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经过今天的学习我才真正的体会到了学习C语言其中的苦楚，因此接下来更要做好充足的准备迎接下一个困难——长风破浪会有时，直挂云帆济沧海。学习C语言只要有百折不挠，不耻下问的精神应该能够精通这门枯燥又不乏乐趣的课程吧！？</w:t>
            </w: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F15D5"/>
    <w:multiLevelType w:val="singleLevel"/>
    <w:tmpl w:val="979F15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1"/>
    <w:rsid w:val="00077B79"/>
    <w:rsid w:val="000909B1"/>
    <w:rsid w:val="00100E9D"/>
    <w:rsid w:val="001B7164"/>
    <w:rsid w:val="001D2F45"/>
    <w:rsid w:val="00285ECA"/>
    <w:rsid w:val="003053A4"/>
    <w:rsid w:val="00411215"/>
    <w:rsid w:val="004A2374"/>
    <w:rsid w:val="004B3253"/>
    <w:rsid w:val="004E4EA1"/>
    <w:rsid w:val="004F6921"/>
    <w:rsid w:val="00682319"/>
    <w:rsid w:val="00703485"/>
    <w:rsid w:val="00730611"/>
    <w:rsid w:val="007C27CE"/>
    <w:rsid w:val="00917A0C"/>
    <w:rsid w:val="00992E5D"/>
    <w:rsid w:val="00AE744D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E4192C"/>
    <w:rsid w:val="00E619DE"/>
    <w:rsid w:val="00E92D4D"/>
    <w:rsid w:val="00F57BAD"/>
    <w:rsid w:val="1B8564AA"/>
    <w:rsid w:val="3979414B"/>
    <w:rsid w:val="3A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Char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9</Words>
  <Characters>54</Characters>
  <Lines>1</Lines>
  <Paragraphs>1</Paragraphs>
  <TotalTime>23</TotalTime>
  <ScaleCrop>false</ScaleCrop>
  <LinksUpToDate>false</LinksUpToDate>
  <CharactersWithSpaces>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帅气可爱的小飞</cp:lastModifiedBy>
  <dcterms:modified xsi:type="dcterms:W3CDTF">2018-09-05T12:14:59Z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