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学号：2016910740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日期；9月15日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星期：星期六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jc w:val="left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课程主要内容：</w:t>
            </w:r>
          </w:p>
          <w:p>
            <w:pPr>
              <w:spacing w:line="360" w:lineRule="auto"/>
              <w:jc w:val="left"/>
              <w:rPr>
                <w:kern w:val="0"/>
                <w:sz w:val="36"/>
                <w:szCs w:val="36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&gt;QT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&gt;QT如何建立工程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&gt;如何使用QT建立一个图形化的应用程序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&gt;信号和槽触发机制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&gt;QT下的网络编程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&gt;什么是QT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QT是一套基于C++的应用程序开发套件(框架)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QT拥有自己的SDK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QT具有跨平台性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我们使用QT：QT Creator(这是一个集成开发工具)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&gt;QT如何创建工程：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&gt;New Project&gt;Application&gt;Qt Widgets Application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配置工程路径，起一个工程名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选择 kits(编译工具)默认&gt;next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选择基类为：QWidget &gt;next&gt;Finsh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&gt;QT工程目录：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proname----------hello.pro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|------Headers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|------Sources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|------Forms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hello.pro:工程文件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Headers：存放头文件的文件夹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Sources：存放.cpp源文件的文件夹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Forms：存放ui文件的文件夹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&gt;实现如何改变Label中的值：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Label:标签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QLabel：是一个标签类：可以显示字符也可以显示图片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PushButton：按钮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QPushButton：是一个按钮：可以点击触发事件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点击Button然后改变Label的文本：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/*将ui文件中的label的文本清空*/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ui-&gt;label-&gt;clear();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/*将ui文件中的label的文本设置为My Frirst QT Project*/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ui-&gt;label-&gt;setText("My Frirst QT Project ");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&gt;QT建立一个图形化的应用程序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创建工程时，创建Qt Widgets Application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使用时：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-：有ui文件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-：没有ui文件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在类中定义图形化的成员：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先包含头文件：#include &lt;QLabel&gt;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#include &lt;QHBoxLayout&gt;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定义成员：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private：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QLabel *lb;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QHBoxLayout *hb;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在cpp中创建该成员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先包含头文件：#include &lt;QLabel&gt;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new一个lb：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再构造函数中：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lb = new QLabel(this);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this-&gt;lb = new QLabel;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再创建一个布局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this-&gt;hb = new QHBoxLayout;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将创建出啦的图形化成员实例添加到布局中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this-&gt;hb-&gt;addWidget(lb);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将布局加载到窗体中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setLayout(hb);</w:t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&gt;QT的事件触发机制：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QT实现事件触发的机制我们叫做信号和槽机制。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如何实现信号触发机制：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第一种：转到槽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拖进去一个button，右键，选择go to slot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选择触发的信号，在槽函数中，写函数实现(想要触发的事件)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第二种：代码连接信号和槽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1.建立一个槽函数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.h文件中：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public slots：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槽函数的声明；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change_label_text();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2.槽函数的实现：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.cpp文件中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Widget::change_label_text()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槽函数的函数体；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3.连接信号和槽：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connect：用于连接信号和槽：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信号发出的对象：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发出的信号类型：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信号的接收对象：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接收到信号后触发的槽：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connect(信号发出的对象，SIGNAL(信号)，信号的接收对象，SLOT(想要触发的槽));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connect(bt, SIGNAL(clicked(bool)), this, SLOT(change_label_text()));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例子：不使用ui文件来实现改变label的内容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widget.h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#ifndef WIDGET_H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#define WIDGET_H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#include &lt;QWidget&gt;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//QWidget基类的头文件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#include &lt;QLabel&gt;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//QLabel的头文件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#include &lt;QPushButton&gt;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//QPushButton的头文件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#include &lt;QVBoxLayout&gt;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//QVBoxLayout的头文件：用于纵向布局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#include &lt;QHBoxLayout&gt;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//QHBoxLayout的头文件：用于横向布局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class Widget : public QWidget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//QWidget的子类：Widget的定义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Q_OBJECT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public: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//公开方法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Widget(QWidget *parent = 0);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//构造函数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~Widget();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//析构函数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public: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//公开的成员变量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QLabel *lb;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//标签lb的指针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QPushButton *bt;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//按钮bt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QHBoxLayout *hb;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//横向布局hb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QVBoxLayout *vb;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//纵向布局vb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public slots: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//公开槽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void change_label_text();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//槽函数chang_label_text()：用来改变label的内容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#endif // WIDGET_H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widget.cpp: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widget类的实现：源文件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"widget.h"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&lt;QLabel&gt;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&lt;QPushButton&gt;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&lt;QHBoxLayout&gt;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&lt;QVBoxLayout&gt;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Widget::Widget(QWidget *parent)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//构造函数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: QWidget(parent)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this-&gt;lb = new QLabel();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//将lb实例化，此时产生一个label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this-&gt;bt = new QPushButton("Change");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//将bt实例化，此时产生一个PushButton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lb-&gt;setText("Hello world!");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//将lb的内容改为Hello world！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this-&gt;hb = new QHBoxLayout;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//将hb实例化，此时产生一个横向布局hb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this-&gt;vb = new QVBoxLayout;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//将vb实例化，此时产生一个纵向布局vb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vb-&gt;addWidget(lb);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//将lb加入vb中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vb-&gt;addWidget(bt);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//将bt加入vb中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hb-&gt;addLayout(vb);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//将vb布局加入hb布局中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setLayout(hb);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//将hb布局加入窗体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//连接信号和槽，将bt的clicked信号和当前类的实例连接，触发当前类的change_label_text()方法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connect(bt, SIGNAL(clicked(bool)), this, SLOT(change_label_text()));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Widget::~Widget()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//当前类的change_label_text槽函数的实现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void Widget::change_label_text()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this-&gt;lb-&gt;clear();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this-&gt;lb-&gt;setText("How are you? I am fine.");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QTimer的使用：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#include &lt;QTimer&gt;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/*开启定时器，规定定时器的时间，单位是毫秒*/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QTimer::start(int msec);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/*关闭定时器*/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QTimer::stop();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/*定时器到时的信号*/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QTimer::timeout();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图片加载的技术：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QImage *img = new QImage(filename);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Label-&gt;setPixmap(QPixmap::fromImage(*img));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tar -xvzf time_pic.tar.gz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注意：图片加载时，一定要是绝对路径，QT对相对路径的支持不是很好，要确保路径是正确的。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          一定要自己去转到槽(不能复制粘贴)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QT网络编程（客户端）：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QTcpSocket：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1.工程文件中加入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Qt 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+= network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2.在.h文件中定义一个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QTcpSocket *sk；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public slots: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connect_msg();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3.在.cpp中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构造函数中：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this-&gt;sk = new QTcpSocket;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sk-&gt;connectToHost("127.0.0.1", 8888);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connect(sk, SIGNAL(connected(bool)), this, SLOT(connect_msg));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connect(sk, SIGNAL(readyRead()), this, SLOT(recv_msg()));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void Widget::connect_msg()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qDebug() &lt;&lt; "connect success.";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4.收数据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sk-&gt;readAll();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5.发数据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sk-&gt;write()；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QString 和 QByteArray的相互转换：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&gt;QString 转换为 QByteArray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QString msg = ui-&gt;LineEdit-&gt;text();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QByteArray sendmsg = msg.toLatin1();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&gt;QByteArray 转换为 QString</w:t>
            </w:r>
          </w:p>
          <w:p>
            <w:r>
              <w:rPr>
                <w:kern w:val="0"/>
                <w:szCs w:val="24"/>
              </w:rPr>
              <w:tab/>
            </w:r>
            <w:r>
              <w:rPr>
                <w:kern w:val="0"/>
                <w:szCs w:val="24"/>
              </w:rPr>
              <w:tab/>
            </w:r>
            <w:r>
              <w:rPr>
                <w:kern w:val="0"/>
                <w:szCs w:val="24"/>
              </w:rPr>
              <w:tab/>
            </w:r>
            <w:r>
              <w:rPr>
                <w:kern w:val="0"/>
                <w:szCs w:val="24"/>
              </w:rPr>
              <w:t>QByteAa</w:t>
            </w:r>
            <w:r>
              <w:t>rray msg = st-&gt;readAll();</w:t>
            </w:r>
          </w:p>
          <w:p>
            <w:r>
              <w:tab/>
            </w:r>
            <w:r>
              <w:tab/>
            </w:r>
            <w:r>
              <w:tab/>
            </w:r>
            <w:r>
              <w:t>QString recvmsg = msg.toStdString.c_str();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QString recvmsg = msg.data();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36"/>
                <w:szCs w:val="36"/>
              </w:rPr>
              <w:t>收获：</w: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 xml:space="preserve">   老师今天着重为我们分析的是客户端部分，首先什么是Q</w:t>
            </w:r>
            <w:r>
              <w:t>T,</w:t>
            </w:r>
            <w:r>
              <w:rPr>
                <w:rFonts w:hint="eastAsia"/>
              </w:rPr>
              <w:t>&gt;QT如何建立工程,&gt;如何使用QT建立一个图形化的应用程序,&gt;信号和槽触发机制,&gt;QT下的网络编程。每一部分都讲的十分详细。</w:t>
            </w:r>
          </w:p>
          <w:p>
            <w:pPr>
              <w:spacing w:line="36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主要的难点在于槽函数的调运与编写，如果能正确调用槽函数那对于程序的实现是十分有帮助的，最后弄清楚了槽函数的定义与实质用起来得心应手。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11"/>
    <w:rsid w:val="00013283"/>
    <w:rsid w:val="00062CAC"/>
    <w:rsid w:val="00077B79"/>
    <w:rsid w:val="000909B1"/>
    <w:rsid w:val="000B05A2"/>
    <w:rsid w:val="00100E9D"/>
    <w:rsid w:val="001115EB"/>
    <w:rsid w:val="00114CD8"/>
    <w:rsid w:val="001B7164"/>
    <w:rsid w:val="001D2F45"/>
    <w:rsid w:val="00285ECA"/>
    <w:rsid w:val="002C4246"/>
    <w:rsid w:val="003053A4"/>
    <w:rsid w:val="00411215"/>
    <w:rsid w:val="00417837"/>
    <w:rsid w:val="004272C2"/>
    <w:rsid w:val="004754CE"/>
    <w:rsid w:val="004A2374"/>
    <w:rsid w:val="004B3253"/>
    <w:rsid w:val="004E4EA1"/>
    <w:rsid w:val="004F6921"/>
    <w:rsid w:val="00682319"/>
    <w:rsid w:val="00687B77"/>
    <w:rsid w:val="00703485"/>
    <w:rsid w:val="00711440"/>
    <w:rsid w:val="00730611"/>
    <w:rsid w:val="007C27CE"/>
    <w:rsid w:val="00807D7D"/>
    <w:rsid w:val="00843A71"/>
    <w:rsid w:val="00865A99"/>
    <w:rsid w:val="008A6A5D"/>
    <w:rsid w:val="00917A0C"/>
    <w:rsid w:val="00992E5D"/>
    <w:rsid w:val="00A7008D"/>
    <w:rsid w:val="00AE744D"/>
    <w:rsid w:val="00B02A7C"/>
    <w:rsid w:val="00B72F2F"/>
    <w:rsid w:val="00B840F2"/>
    <w:rsid w:val="00B9323F"/>
    <w:rsid w:val="00BC2859"/>
    <w:rsid w:val="00C155DA"/>
    <w:rsid w:val="00C179C5"/>
    <w:rsid w:val="00C33BF7"/>
    <w:rsid w:val="00C90796"/>
    <w:rsid w:val="00CB2D34"/>
    <w:rsid w:val="00CC6ABF"/>
    <w:rsid w:val="00CD6AA6"/>
    <w:rsid w:val="00D37408"/>
    <w:rsid w:val="00D56084"/>
    <w:rsid w:val="00D66EB5"/>
    <w:rsid w:val="00E4192C"/>
    <w:rsid w:val="00E619DE"/>
    <w:rsid w:val="00E838E6"/>
    <w:rsid w:val="00E92D4D"/>
    <w:rsid w:val="00F57BAD"/>
    <w:rsid w:val="00F81026"/>
    <w:rsid w:val="04F66BD0"/>
    <w:rsid w:val="3AD2720C"/>
    <w:rsid w:val="71080A1D"/>
    <w:rsid w:val="7BA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列表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9</Pages>
  <Words>698</Words>
  <Characters>3983</Characters>
  <Lines>33</Lines>
  <Paragraphs>9</Paragraphs>
  <TotalTime>4</TotalTime>
  <ScaleCrop>false</ScaleCrop>
  <LinksUpToDate>false</LinksUpToDate>
  <CharactersWithSpaces>4672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2018-09-17T00:43:00Z</dcterms:created>
  <dc:creator>Sky123.Org</dc:creator>
  <cp:lastModifiedBy>帅气可爱的小飞</cp:lastModifiedBy>
  <dcterms:modified xsi:type="dcterms:W3CDTF">2018-09-17T01:29:54Z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